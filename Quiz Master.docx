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1466110"/>
        <w:docPartObj>
          <w:docPartGallery w:val="Cover Pages"/>
          <w:docPartUnique/>
        </w:docPartObj>
      </w:sdtPr>
      <w:sdtEndPr/>
      <w:sdtContent>
        <w:p w:rsidR="00172C73" w:rsidRDefault="00172C73">
          <w:r>
            <w:rPr>
              <w:noProof/>
              <w:lang w:val="en-ZA"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E598D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72C73" w:rsidRDefault="00172C73">
                                    <w:pPr>
                                      <w:pStyle w:val="NoSpacing"/>
                                      <w:jc w:val="right"/>
                                      <w:rPr>
                                        <w:color w:val="595959" w:themeColor="text1" w:themeTint="A6"/>
                                        <w:sz w:val="28"/>
                                        <w:szCs w:val="28"/>
                                      </w:rPr>
                                    </w:pPr>
                                    <w:r>
                                      <w:rPr>
                                        <w:color w:val="595959" w:themeColor="text1" w:themeTint="A6"/>
                                        <w:sz w:val="28"/>
                                        <w:szCs w:val="28"/>
                                        <w:lang w:val="en-ZA"/>
                                      </w:rPr>
                                      <w:t>Windows User</w:t>
                                    </w:r>
                                  </w:p>
                                </w:sdtContent>
                              </w:sdt>
                              <w:p w:rsidR="00172C73" w:rsidRDefault="00324BA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72C73">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72C73" w:rsidRDefault="00172C73">
                              <w:pPr>
                                <w:pStyle w:val="NoSpacing"/>
                                <w:jc w:val="right"/>
                                <w:rPr>
                                  <w:color w:val="595959" w:themeColor="text1" w:themeTint="A6"/>
                                  <w:sz w:val="28"/>
                                  <w:szCs w:val="28"/>
                                </w:rPr>
                              </w:pPr>
                              <w:r>
                                <w:rPr>
                                  <w:color w:val="595959" w:themeColor="text1" w:themeTint="A6"/>
                                  <w:sz w:val="28"/>
                                  <w:szCs w:val="28"/>
                                  <w:lang w:val="en-ZA"/>
                                </w:rPr>
                                <w:t>Windows User</w:t>
                              </w:r>
                            </w:p>
                          </w:sdtContent>
                        </w:sdt>
                        <w:p w:rsidR="00172C73" w:rsidRDefault="00172C7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C73" w:rsidRDefault="00172C73">
                                <w:pPr>
                                  <w:pStyle w:val="NoSpacing"/>
                                  <w:jc w:val="right"/>
                                  <w:rPr>
                                    <w:color w:val="F07F09" w:themeColor="accent1"/>
                                    <w:sz w:val="28"/>
                                    <w:szCs w:val="28"/>
                                  </w:rPr>
                                </w:pPr>
                                <w:proofErr w:type="spellStart"/>
                                <w:r>
                                  <w:rPr>
                                    <w:color w:val="F07F09" w:themeColor="accent1"/>
                                    <w:sz w:val="28"/>
                                    <w:szCs w:val="28"/>
                                  </w:rPr>
                                  <w:t>Naeem</w:t>
                                </w:r>
                                <w:proofErr w:type="spellEnd"/>
                                <w:r>
                                  <w:rPr>
                                    <w:color w:val="F07F09" w:themeColor="accent1"/>
                                    <w:sz w:val="28"/>
                                    <w:szCs w:val="28"/>
                                  </w:rPr>
                                  <w:t xml:space="preserve"> </w:t>
                                </w:r>
                                <w:proofErr w:type="spellStart"/>
                                <w:r>
                                  <w:rPr>
                                    <w:color w:val="F07F09" w:themeColor="accent1"/>
                                    <w:sz w:val="28"/>
                                    <w:szCs w:val="28"/>
                                  </w:rPr>
                                  <w:t>Bux</w:t>
                                </w:r>
                                <w:proofErr w:type="spellEnd"/>
                                <w:r>
                                  <w:rPr>
                                    <w:color w:val="F07F09" w:themeColor="accent1"/>
                                    <w:sz w:val="28"/>
                                    <w:szCs w:val="28"/>
                                  </w:rPr>
                                  <w:t xml:space="preserve"> [213003775]</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72C73" w:rsidRDefault="00172C73">
                                    <w:pPr>
                                      <w:pStyle w:val="NoSpacing"/>
                                      <w:jc w:val="right"/>
                                      <w:rPr>
                                        <w:color w:val="595959" w:themeColor="text1" w:themeTint="A6"/>
                                        <w:sz w:val="20"/>
                                        <w:szCs w:val="20"/>
                                      </w:rPr>
                                    </w:pPr>
                                    <w:r>
                                      <w:rPr>
                                        <w:color w:val="595959" w:themeColor="text1" w:themeTint="A6"/>
                                        <w:sz w:val="20"/>
                                        <w:szCs w:val="20"/>
                                      </w:rPr>
                                      <w:t>Requirements Document for game application called Quiz Master.</w:t>
                                    </w:r>
                                    <w:r>
                                      <w:rPr>
                                        <w:color w:val="595959" w:themeColor="text1" w:themeTint="A6"/>
                                        <w:sz w:val="20"/>
                                        <w:szCs w:val="20"/>
                                      </w:rPr>
                                      <w:br/>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72C73" w:rsidRDefault="00172C73">
                          <w:pPr>
                            <w:pStyle w:val="NoSpacing"/>
                            <w:jc w:val="right"/>
                            <w:rPr>
                              <w:color w:val="F07F09" w:themeColor="accent1"/>
                              <w:sz w:val="28"/>
                              <w:szCs w:val="28"/>
                            </w:rPr>
                          </w:pPr>
                          <w:proofErr w:type="spellStart"/>
                          <w:r>
                            <w:rPr>
                              <w:color w:val="F07F09" w:themeColor="accent1"/>
                              <w:sz w:val="28"/>
                              <w:szCs w:val="28"/>
                            </w:rPr>
                            <w:t>Naeem</w:t>
                          </w:r>
                          <w:proofErr w:type="spellEnd"/>
                          <w:r>
                            <w:rPr>
                              <w:color w:val="F07F09" w:themeColor="accent1"/>
                              <w:sz w:val="28"/>
                              <w:szCs w:val="28"/>
                            </w:rPr>
                            <w:t xml:space="preserve"> </w:t>
                          </w:r>
                          <w:proofErr w:type="spellStart"/>
                          <w:r>
                            <w:rPr>
                              <w:color w:val="F07F09" w:themeColor="accent1"/>
                              <w:sz w:val="28"/>
                              <w:szCs w:val="28"/>
                            </w:rPr>
                            <w:t>Bux</w:t>
                          </w:r>
                          <w:proofErr w:type="spellEnd"/>
                          <w:r>
                            <w:rPr>
                              <w:color w:val="F07F09" w:themeColor="accent1"/>
                              <w:sz w:val="28"/>
                              <w:szCs w:val="28"/>
                            </w:rPr>
                            <w:t xml:space="preserve"> [213003775]</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72C73" w:rsidRDefault="00172C73">
                              <w:pPr>
                                <w:pStyle w:val="NoSpacing"/>
                                <w:jc w:val="right"/>
                                <w:rPr>
                                  <w:color w:val="595959" w:themeColor="text1" w:themeTint="A6"/>
                                  <w:sz w:val="20"/>
                                  <w:szCs w:val="20"/>
                                </w:rPr>
                              </w:pPr>
                              <w:r>
                                <w:rPr>
                                  <w:color w:val="595959" w:themeColor="text1" w:themeTint="A6"/>
                                  <w:sz w:val="20"/>
                                  <w:szCs w:val="20"/>
                                </w:rPr>
                                <w:t>Requirements Document for game application called Quiz Master.</w:t>
                              </w:r>
                              <w:r>
                                <w:rPr>
                                  <w:color w:val="595959" w:themeColor="text1" w:themeTint="A6"/>
                                  <w:sz w:val="20"/>
                                  <w:szCs w:val="20"/>
                                </w:rPr>
                                <w:br/>
                              </w:r>
                              <w:r>
                                <w:rPr>
                                  <w:color w:val="595959" w:themeColor="text1" w:themeTint="A6"/>
                                  <w:sz w:val="20"/>
                                  <w:szCs w:val="20"/>
                                </w:rPr>
                                <w:br/>
                              </w:r>
                            </w:p>
                          </w:sdtContent>
                        </w:sdt>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C73" w:rsidRDefault="00324BAB">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C73">
                                      <w:rPr>
                                        <w:caps/>
                                        <w:color w:val="F07F09" w:themeColor="accent1"/>
                                        <w:sz w:val="64"/>
                                        <w:szCs w:val="64"/>
                                      </w:rPr>
                                      <w:t>Development SOftware 4[Dos400s]</w:t>
                                    </w:r>
                                  </w:sdtContent>
                                </w:sdt>
                              </w:p>
                              <w:p w:rsidR="00172C73" w:rsidRDefault="00324BA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72C73">
                                      <w:rPr>
                                        <w:color w:val="404040" w:themeColor="text1" w:themeTint="BF"/>
                                        <w:sz w:val="36"/>
                                        <w:szCs w:val="36"/>
                                      </w:rPr>
                                      <w:t>Create a Serious Game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72C73" w:rsidRDefault="00172C73">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07F09" w:themeColor="accent1"/>
                                  <w:sz w:val="64"/>
                                  <w:szCs w:val="64"/>
                                </w:rPr>
                                <w:t>Development SOftware 4[Dos400s]</w:t>
                              </w:r>
                            </w:sdtContent>
                          </w:sdt>
                        </w:p>
                        <w:p w:rsidR="00172C73" w:rsidRDefault="00172C7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Create a Serious Game</w:t>
                              </w:r>
                            </w:sdtContent>
                          </w:sdt>
                        </w:p>
                      </w:txbxContent>
                    </v:textbox>
                    <w10:wrap type="square" anchorx="page" anchory="page"/>
                  </v:shape>
                </w:pict>
              </mc:Fallback>
            </mc:AlternateContent>
          </w:r>
        </w:p>
        <w:p w:rsidR="00172C73" w:rsidRDefault="00172C73">
          <w:pPr>
            <w:rPr>
              <w:rFonts w:asciiTheme="majorHAnsi" w:eastAsiaTheme="majorEastAsia" w:hAnsiTheme="majorHAnsi" w:cstheme="majorBidi"/>
              <w:sz w:val="56"/>
              <w:szCs w:val="56"/>
            </w:rPr>
          </w:pPr>
          <w:r>
            <w:br w:type="page"/>
          </w:r>
        </w:p>
      </w:sdtContent>
    </w:sdt>
    <w:p w:rsidR="00A10484" w:rsidRDefault="00172C73">
      <w:pPr>
        <w:pStyle w:val="Title"/>
      </w:pPr>
      <w:r>
        <w:lastRenderedPageBreak/>
        <w:t>Quiz Master</w:t>
      </w:r>
      <w:r>
        <w:tab/>
      </w:r>
    </w:p>
    <w:p w:rsidR="00855982" w:rsidRPr="00855982" w:rsidRDefault="00172C73" w:rsidP="00855982">
      <w:pPr>
        <w:pStyle w:val="Heading1"/>
      </w:pPr>
      <w:r>
        <w:t>Introduction</w:t>
      </w:r>
    </w:p>
    <w:p w:rsidR="00855982" w:rsidRDefault="00172C73" w:rsidP="00172C73">
      <w:r>
        <w:t xml:space="preserve">Quiz Master is a game built for all ages. </w:t>
      </w:r>
    </w:p>
    <w:p w:rsidR="00172C73" w:rsidRDefault="00172C73" w:rsidP="00172C73">
      <w:r>
        <w:t xml:space="preserve">The game focuses on asking a general knowledge question, giving you 3 attempts to find the correct answer. There are three difficulty levels. Easy, Medium, and Hard. Each difficulty setting specifies the number of questions that is made available. The game can be either set to be sequential or randomized. </w:t>
      </w:r>
    </w:p>
    <w:p w:rsidR="00172C73" w:rsidRDefault="00172C73" w:rsidP="00172C73">
      <w:pPr>
        <w:pStyle w:val="Heading2"/>
      </w:pPr>
      <w:r>
        <w:t>Game overview</w:t>
      </w:r>
    </w:p>
    <w:p w:rsidR="00172C73" w:rsidRDefault="00172C73" w:rsidP="00172C73">
      <w:r>
        <w:t xml:space="preserve">The game for all ages, you start up the game. You’re taken to the home screen. </w:t>
      </w:r>
    </w:p>
    <w:p w:rsidR="00172C73" w:rsidRDefault="00172C73" w:rsidP="00172C73">
      <w:r>
        <w:t xml:space="preserve">Once at the home screen you click the start button to begin a new game. </w:t>
      </w:r>
    </w:p>
    <w:p w:rsidR="00423061" w:rsidRDefault="00423061" w:rsidP="00172C73">
      <w:r>
        <w:t xml:space="preserve">You are then prompted to enter a username. This name will be used when storing any scores. </w:t>
      </w:r>
    </w:p>
    <w:p w:rsidR="00423061" w:rsidRDefault="00172C73" w:rsidP="00172C73">
      <w:r>
        <w:t xml:space="preserve">Once </w:t>
      </w:r>
      <w:r w:rsidR="00423061">
        <w:t>you have entered your desired username</w:t>
      </w:r>
      <w:r>
        <w:t>, a welcome message appears with instructional text on how to play the game</w:t>
      </w:r>
      <w:r w:rsidR="00423061">
        <w:t xml:space="preserve"> appears</w:t>
      </w:r>
      <w:r>
        <w:t xml:space="preserve">. </w:t>
      </w:r>
    </w:p>
    <w:p w:rsidR="00423061" w:rsidRDefault="00172C73" w:rsidP="00172C73">
      <w:r>
        <w:t>Once you’re ready, you may click the Begin button to have words start being served to you (the user)</w:t>
      </w:r>
      <w:r w:rsidR="00DB7B39">
        <w:t>. The user enters answers based on the question received, the user is given 3 attempts, at the</w:t>
      </w:r>
      <w:r w:rsidR="00423061">
        <w:t xml:space="preserve"> end of which the game will end, and shut down.</w:t>
      </w:r>
    </w:p>
    <w:p w:rsidR="00423061" w:rsidRDefault="00423061" w:rsidP="00172C73">
      <w:r>
        <w:t xml:space="preserve">For each correct answer the users receives 3 points, however, if a loser gets a question incorrect. The number of points given for each correctly answered question has been reduced. </w:t>
      </w:r>
    </w:p>
    <w:p w:rsidR="00DB7B39" w:rsidRDefault="00DB7B39" w:rsidP="00172C73">
      <w:r>
        <w:t>A user can however, skip the questio</w:t>
      </w:r>
      <w:r w:rsidR="00423061">
        <w:t xml:space="preserve">n they’re currently attempting, without penalty. However, this can only be done once. </w:t>
      </w:r>
    </w:p>
    <w:p w:rsidR="00423061" w:rsidRDefault="00423061" w:rsidP="00172C73"/>
    <w:p w:rsidR="00DB7B39" w:rsidRDefault="00DB7B39" w:rsidP="00172C73"/>
    <w:p w:rsidR="00E90DF4" w:rsidRDefault="00E90DF4" w:rsidP="00172C73"/>
    <w:p w:rsidR="00E90DF4" w:rsidRDefault="00E90DF4" w:rsidP="00172C73"/>
    <w:p w:rsidR="00E90DF4" w:rsidRDefault="00E90DF4" w:rsidP="00172C73"/>
    <w:p w:rsidR="00E90DF4" w:rsidRDefault="00E90DF4" w:rsidP="00172C73"/>
    <w:p w:rsidR="00E90DF4" w:rsidRDefault="00E90DF4" w:rsidP="00172C73"/>
    <w:p w:rsidR="00E90DF4" w:rsidRDefault="00E90DF4" w:rsidP="00172C73"/>
    <w:p w:rsidR="00E90DF4" w:rsidRDefault="00E90DF4" w:rsidP="00172C73"/>
    <w:p w:rsidR="00E90DF4" w:rsidRDefault="00E90DF4" w:rsidP="00172C73"/>
    <w:p w:rsidR="00DB7B39" w:rsidRDefault="00DB7B39" w:rsidP="00DB7B39">
      <w:pPr>
        <w:pStyle w:val="Heading2"/>
      </w:pPr>
      <w:r>
        <w:lastRenderedPageBreak/>
        <w:t xml:space="preserve">Functional Requirements. </w:t>
      </w:r>
    </w:p>
    <w:p w:rsidR="00DB7B39" w:rsidRDefault="00DB7B39" w:rsidP="00DB7B39">
      <w:pPr>
        <w:pStyle w:val="ListParagraph"/>
        <w:numPr>
          <w:ilvl w:val="0"/>
          <w:numId w:val="30"/>
        </w:numPr>
      </w:pPr>
      <w:r>
        <w:t xml:space="preserve">User should easily navigate the Graphical User Interface(GUI). </w:t>
      </w:r>
    </w:p>
    <w:p w:rsidR="00DB7B39" w:rsidRDefault="00DB7B39" w:rsidP="00DB7B39">
      <w:pPr>
        <w:pStyle w:val="ListParagraph"/>
        <w:numPr>
          <w:ilvl w:val="0"/>
          <w:numId w:val="30"/>
        </w:numPr>
      </w:pPr>
      <w:r>
        <w:t>User must click start.</w:t>
      </w:r>
    </w:p>
    <w:p w:rsidR="00DB7B39" w:rsidRDefault="00DB7B39" w:rsidP="00DB7B39">
      <w:pPr>
        <w:pStyle w:val="ListParagraph"/>
        <w:numPr>
          <w:ilvl w:val="0"/>
          <w:numId w:val="30"/>
        </w:numPr>
      </w:pPr>
      <w:r>
        <w:t xml:space="preserve">Data is loaded from multiple text files to populate question and answer lists. </w:t>
      </w:r>
    </w:p>
    <w:p w:rsidR="00DB7B39" w:rsidRDefault="00DB7B39" w:rsidP="00DB7B39">
      <w:pPr>
        <w:pStyle w:val="ListParagraph"/>
        <w:numPr>
          <w:ilvl w:val="0"/>
          <w:numId w:val="30"/>
        </w:numPr>
      </w:pPr>
      <w:r>
        <w:t xml:space="preserve">Text Boxes display instructions for user. </w:t>
      </w:r>
    </w:p>
    <w:p w:rsidR="00DB7B39" w:rsidRDefault="00DB7B39" w:rsidP="00DB7B39">
      <w:pPr>
        <w:pStyle w:val="ListParagraph"/>
        <w:numPr>
          <w:ilvl w:val="0"/>
          <w:numId w:val="30"/>
        </w:numPr>
      </w:pPr>
      <w:r>
        <w:t>User must read the instructions.</w:t>
      </w:r>
    </w:p>
    <w:p w:rsidR="00DB7B39" w:rsidRDefault="00DB7B39" w:rsidP="00DB7B39">
      <w:pPr>
        <w:pStyle w:val="ListParagraph"/>
        <w:numPr>
          <w:ilvl w:val="0"/>
          <w:numId w:val="30"/>
        </w:numPr>
      </w:pPr>
      <w:r>
        <w:t xml:space="preserve">User may view existing scores.  </w:t>
      </w:r>
    </w:p>
    <w:p w:rsidR="00DB7B39" w:rsidRDefault="00DB7B39" w:rsidP="00DB7B39">
      <w:pPr>
        <w:pStyle w:val="ListParagraph"/>
        <w:numPr>
          <w:ilvl w:val="0"/>
          <w:numId w:val="30"/>
        </w:numPr>
      </w:pPr>
      <w:r>
        <w:t>User must click begin.</w:t>
      </w:r>
    </w:p>
    <w:p w:rsidR="00DB7B39" w:rsidRDefault="00DB7B39" w:rsidP="00DB7B39">
      <w:pPr>
        <w:pStyle w:val="ListParagraph"/>
        <w:numPr>
          <w:ilvl w:val="0"/>
          <w:numId w:val="30"/>
        </w:numPr>
      </w:pPr>
      <w:r>
        <w:t xml:space="preserve">Start button is disabled. </w:t>
      </w:r>
    </w:p>
    <w:p w:rsidR="00DB7B39" w:rsidRDefault="00DB7B39" w:rsidP="00DB7B39">
      <w:pPr>
        <w:pStyle w:val="ListParagraph"/>
        <w:numPr>
          <w:ilvl w:val="0"/>
          <w:numId w:val="30"/>
        </w:numPr>
      </w:pPr>
      <w:r>
        <w:t xml:space="preserve">High scores is disabled. </w:t>
      </w:r>
    </w:p>
    <w:p w:rsidR="00DB7B39" w:rsidRDefault="00DB7B39" w:rsidP="00DB7B39">
      <w:pPr>
        <w:pStyle w:val="ListParagraph"/>
        <w:numPr>
          <w:ilvl w:val="0"/>
          <w:numId w:val="30"/>
        </w:numPr>
      </w:pPr>
      <w:proofErr w:type="spellStart"/>
      <w:r>
        <w:t>TextBox</w:t>
      </w:r>
      <w:proofErr w:type="spellEnd"/>
      <w:r>
        <w:t xml:space="preserve"> (</w:t>
      </w:r>
      <w:proofErr w:type="spellStart"/>
      <w:r>
        <w:t>questionTxt</w:t>
      </w:r>
      <w:proofErr w:type="spellEnd"/>
      <w:r>
        <w:t>) is populated with the question</w:t>
      </w:r>
    </w:p>
    <w:p w:rsidR="00DB7B39" w:rsidRDefault="00DB7B39" w:rsidP="00DB7B39">
      <w:pPr>
        <w:pStyle w:val="ListParagraph"/>
        <w:numPr>
          <w:ilvl w:val="0"/>
          <w:numId w:val="30"/>
        </w:numPr>
      </w:pPr>
      <w:r>
        <w:t>Textbox (</w:t>
      </w:r>
      <w:proofErr w:type="spellStart"/>
      <w:r>
        <w:t>answerTxt</w:t>
      </w:r>
      <w:proofErr w:type="spellEnd"/>
      <w:r>
        <w:t>) is left open to answer provided question.</w:t>
      </w:r>
    </w:p>
    <w:p w:rsidR="00DB7B39" w:rsidRDefault="00DB7B39" w:rsidP="00DB7B39">
      <w:pPr>
        <w:pStyle w:val="ListParagraph"/>
        <w:numPr>
          <w:ilvl w:val="0"/>
          <w:numId w:val="30"/>
        </w:numPr>
      </w:pPr>
      <w:r>
        <w:t xml:space="preserve">User must answer correctly within 3 attempts, else the game ends. </w:t>
      </w:r>
    </w:p>
    <w:p w:rsidR="00DB7B39" w:rsidRDefault="00DB7B39" w:rsidP="00DB7B39">
      <w:pPr>
        <w:pStyle w:val="ListParagraph"/>
        <w:numPr>
          <w:ilvl w:val="0"/>
          <w:numId w:val="30"/>
        </w:numPr>
      </w:pPr>
      <w:r>
        <w:t xml:space="preserve">User may click next, to switch to a new question. The user only has 1 attempt at swapping a question at a time. </w:t>
      </w:r>
    </w:p>
    <w:p w:rsidR="00DB7B39" w:rsidRDefault="00DB7B39" w:rsidP="00DB7B39">
      <w:pPr>
        <w:pStyle w:val="ListParagraph"/>
        <w:numPr>
          <w:ilvl w:val="0"/>
          <w:numId w:val="30"/>
        </w:numPr>
      </w:pPr>
      <w:r>
        <w:t xml:space="preserve">Once game ends, scores are written to a text file. </w:t>
      </w:r>
    </w:p>
    <w:p w:rsidR="00E90DF4" w:rsidRDefault="00E90DF4" w:rsidP="00E90DF4">
      <w:pPr>
        <w:pStyle w:val="Heading2"/>
      </w:pPr>
      <w:r>
        <w:t>Non Functional Requirements</w:t>
      </w:r>
    </w:p>
    <w:p w:rsidR="00E90DF4" w:rsidRDefault="00E90DF4" w:rsidP="00E90DF4">
      <w:pPr>
        <w:pStyle w:val="Heading3"/>
      </w:pPr>
      <w:r>
        <w:t xml:space="preserve">Operating Constraints: </w:t>
      </w:r>
    </w:p>
    <w:p w:rsidR="00E90DF4" w:rsidRDefault="00E90DF4" w:rsidP="00E90DF4">
      <w:pPr>
        <w:pStyle w:val="ListParagraph"/>
        <w:numPr>
          <w:ilvl w:val="0"/>
          <w:numId w:val="31"/>
        </w:numPr>
      </w:pPr>
      <w:r>
        <w:t xml:space="preserve">The </w:t>
      </w:r>
      <w:r w:rsidR="009660A5">
        <w:t>game is run by executing the associated JAR file, labelled “BSG.jar”</w:t>
      </w:r>
      <w:r>
        <w:t xml:space="preserve">. </w:t>
      </w:r>
    </w:p>
    <w:p w:rsidR="00423061" w:rsidRDefault="00423061" w:rsidP="00E90DF4">
      <w:pPr>
        <w:pStyle w:val="ListParagraph"/>
        <w:numPr>
          <w:ilvl w:val="0"/>
          <w:numId w:val="31"/>
        </w:numPr>
      </w:pPr>
      <w:r>
        <w:t xml:space="preserve">The game requires 110KB storage space. </w:t>
      </w:r>
    </w:p>
    <w:p w:rsidR="00E90DF4" w:rsidRDefault="00E90DF4" w:rsidP="00E90DF4">
      <w:pPr>
        <w:pStyle w:val="ListParagraph"/>
        <w:numPr>
          <w:ilvl w:val="0"/>
          <w:numId w:val="31"/>
        </w:numPr>
      </w:pPr>
      <w:r>
        <w:t xml:space="preserve">The file can be placed anywhere on the file system, and can be run from a flash drive. </w:t>
      </w:r>
    </w:p>
    <w:p w:rsidR="00E90DF4" w:rsidRDefault="00E90DF4" w:rsidP="00E90DF4">
      <w:pPr>
        <w:pStyle w:val="Heading3"/>
      </w:pPr>
      <w:r>
        <w:t xml:space="preserve">System Constraints: </w:t>
      </w:r>
    </w:p>
    <w:p w:rsidR="00E90DF4" w:rsidRDefault="00E90DF4" w:rsidP="00E90DF4">
      <w:pPr>
        <w:pStyle w:val="ListParagraph"/>
        <w:numPr>
          <w:ilvl w:val="0"/>
          <w:numId w:val="32"/>
        </w:numPr>
      </w:pPr>
      <w:r>
        <w:t xml:space="preserve">The program has very small requirements. </w:t>
      </w:r>
    </w:p>
    <w:p w:rsidR="00E90DF4" w:rsidRDefault="009660A5" w:rsidP="00E90DF4">
      <w:pPr>
        <w:pStyle w:val="ListParagraph"/>
        <w:numPr>
          <w:ilvl w:val="0"/>
          <w:numId w:val="32"/>
        </w:numPr>
      </w:pPr>
      <w:r>
        <w:t xml:space="preserve">Less than </w:t>
      </w:r>
      <w:r w:rsidR="00E90DF4">
        <w:t xml:space="preserve">1GB RAM is sufficient as well as </w:t>
      </w:r>
      <w:r w:rsidR="00423061">
        <w:t>10MB</w:t>
      </w:r>
      <w:r w:rsidR="00E90DF4">
        <w:t xml:space="preserve"> of storage space</w:t>
      </w:r>
      <w:r>
        <w:t xml:space="preserve"> to facilitate future upgrades. </w:t>
      </w:r>
      <w:r w:rsidR="00E90DF4">
        <w:t xml:space="preserve"> </w:t>
      </w:r>
    </w:p>
    <w:p w:rsidR="00E90DF4" w:rsidRDefault="00E90DF4" w:rsidP="00E90DF4">
      <w:pPr>
        <w:pStyle w:val="ListParagraph"/>
        <w:numPr>
          <w:ilvl w:val="0"/>
          <w:numId w:val="32"/>
        </w:numPr>
      </w:pPr>
      <w:r>
        <w:t>This game can be run using</w:t>
      </w:r>
      <w:r w:rsidR="009660A5">
        <w:t xml:space="preserve"> the</w:t>
      </w:r>
      <w:r>
        <w:t xml:space="preserve"> most standard and on board graphics cards. </w:t>
      </w:r>
    </w:p>
    <w:p w:rsidR="00E90DF4" w:rsidRDefault="00551FDD" w:rsidP="00E90DF4">
      <w:pPr>
        <w:pStyle w:val="ListParagraph"/>
        <w:numPr>
          <w:ilvl w:val="0"/>
          <w:numId w:val="32"/>
        </w:numPr>
      </w:pPr>
      <w:r>
        <w:t>The game</w:t>
      </w:r>
      <w:r w:rsidR="009660A5">
        <w:t xml:space="preserve"> has been tested</w:t>
      </w:r>
      <w:r>
        <w:t xml:space="preserve"> can support Windows XP, 7, 8, and 10.</w:t>
      </w:r>
      <w:r w:rsidR="009660A5">
        <w:t xml:space="preserve"> </w:t>
      </w:r>
    </w:p>
    <w:p w:rsidR="00551FDD" w:rsidRDefault="00551FDD" w:rsidP="00E90DF4">
      <w:pPr>
        <w:pStyle w:val="ListParagraph"/>
        <w:numPr>
          <w:ilvl w:val="0"/>
          <w:numId w:val="32"/>
        </w:numPr>
      </w:pPr>
      <w:r>
        <w:t xml:space="preserve">The game has not been tested on any other operating platform. </w:t>
      </w:r>
    </w:p>
    <w:p w:rsidR="00551FDD" w:rsidRDefault="00551FDD" w:rsidP="00551FDD">
      <w:pPr>
        <w:pStyle w:val="Heading3"/>
      </w:pPr>
      <w:r>
        <w:t xml:space="preserve">Possible Modifications: </w:t>
      </w:r>
    </w:p>
    <w:p w:rsidR="00551FDD" w:rsidRDefault="00551FDD" w:rsidP="00551FDD">
      <w:pPr>
        <w:pStyle w:val="ListParagraph"/>
        <w:numPr>
          <w:ilvl w:val="0"/>
          <w:numId w:val="33"/>
        </w:numPr>
      </w:pPr>
      <w:r>
        <w:t xml:space="preserve">The Question and Answer bank can be updated by adding new questions to the file (“Questions.txt”) and new answers to the file (“Answers.txt”). </w:t>
      </w:r>
    </w:p>
    <w:p w:rsidR="00F55D7F" w:rsidRDefault="00F55D7F" w:rsidP="00F55D7F">
      <w:pPr>
        <w:pStyle w:val="ListParagraph"/>
        <w:numPr>
          <w:ilvl w:val="0"/>
          <w:numId w:val="33"/>
        </w:numPr>
      </w:pPr>
      <w:r>
        <w:t>The difficulty setting can be adjusted between 3 levels.</w:t>
      </w:r>
    </w:p>
    <w:p w:rsidR="009660A5" w:rsidRDefault="009660A5" w:rsidP="009660A5">
      <w:pPr>
        <w:pStyle w:val="ListParagraph"/>
        <w:numPr>
          <w:ilvl w:val="1"/>
          <w:numId w:val="33"/>
        </w:numPr>
      </w:pPr>
      <w:r>
        <w:t>Easy provides 5 questions.</w:t>
      </w:r>
    </w:p>
    <w:p w:rsidR="009660A5" w:rsidRDefault="009660A5" w:rsidP="009660A5">
      <w:pPr>
        <w:pStyle w:val="ListParagraph"/>
        <w:numPr>
          <w:ilvl w:val="1"/>
          <w:numId w:val="33"/>
        </w:numPr>
      </w:pPr>
      <w:r>
        <w:t>Normal provides 10 questions.</w:t>
      </w:r>
    </w:p>
    <w:p w:rsidR="009660A5" w:rsidRDefault="009660A5" w:rsidP="009660A5">
      <w:pPr>
        <w:pStyle w:val="ListParagraph"/>
        <w:numPr>
          <w:ilvl w:val="1"/>
          <w:numId w:val="33"/>
        </w:numPr>
      </w:pPr>
      <w:r>
        <w:t xml:space="preserve">Hard provides 15 questions. </w:t>
      </w:r>
    </w:p>
    <w:p w:rsidR="00F55D7F" w:rsidRDefault="00F55D7F" w:rsidP="00F55D7F">
      <w:pPr>
        <w:pStyle w:val="ListParagraph"/>
        <w:numPr>
          <w:ilvl w:val="0"/>
          <w:numId w:val="33"/>
        </w:numPr>
      </w:pPr>
      <w:r>
        <w:t>At a programming level:</w:t>
      </w:r>
    </w:p>
    <w:p w:rsidR="00F55D7F" w:rsidRDefault="00F55D7F" w:rsidP="00F55D7F">
      <w:pPr>
        <w:pStyle w:val="ListParagraph"/>
        <w:numPr>
          <w:ilvl w:val="1"/>
          <w:numId w:val="33"/>
        </w:numPr>
      </w:pPr>
      <w:r>
        <w:t xml:space="preserve">Number of questions available between difficulty settings is modifiable. </w:t>
      </w:r>
    </w:p>
    <w:p w:rsidR="00F55D7F" w:rsidRDefault="00F55D7F" w:rsidP="00F55D7F">
      <w:pPr>
        <w:pStyle w:val="ListParagraph"/>
        <w:numPr>
          <w:ilvl w:val="1"/>
          <w:numId w:val="33"/>
        </w:numPr>
      </w:pPr>
      <w:r>
        <w:t xml:space="preserve">Number of lives is modifiable. </w:t>
      </w:r>
    </w:p>
    <w:p w:rsidR="00F55D7F" w:rsidRDefault="00F55D7F" w:rsidP="00F55D7F">
      <w:pPr>
        <w:pStyle w:val="ListParagraph"/>
        <w:numPr>
          <w:ilvl w:val="1"/>
          <w:numId w:val="33"/>
        </w:numPr>
      </w:pPr>
      <w:r>
        <w:t xml:space="preserve">Number of questions to be skipped is modifiable. </w:t>
      </w:r>
    </w:p>
    <w:p w:rsidR="009660A5" w:rsidRDefault="00010E5A" w:rsidP="00010E5A">
      <w:pPr>
        <w:pStyle w:val="Heading2"/>
      </w:pPr>
      <w:r>
        <w:lastRenderedPageBreak/>
        <w:t>Proposed System Requirements</w:t>
      </w:r>
    </w:p>
    <w:p w:rsidR="00D628A1" w:rsidRDefault="00D628A1" w:rsidP="00010E5A">
      <w:r>
        <w:t>Proposed requirements and specifications for future release:</w:t>
      </w:r>
    </w:p>
    <w:p w:rsidR="00D628A1" w:rsidRDefault="00D628A1" w:rsidP="00D628A1">
      <w:pPr>
        <w:pStyle w:val="ListParagraph"/>
        <w:numPr>
          <w:ilvl w:val="0"/>
          <w:numId w:val="34"/>
        </w:numPr>
      </w:pPr>
      <w:r>
        <w:t xml:space="preserve">Implement images for correct &amp; incorrect answers. </w:t>
      </w:r>
    </w:p>
    <w:p w:rsidR="00D628A1" w:rsidRDefault="00D628A1" w:rsidP="00D628A1">
      <w:pPr>
        <w:pStyle w:val="ListParagraph"/>
        <w:numPr>
          <w:ilvl w:val="0"/>
          <w:numId w:val="34"/>
        </w:numPr>
      </w:pPr>
      <w:r>
        <w:t xml:space="preserve">Implement reset button to reset game. </w:t>
      </w:r>
    </w:p>
    <w:p w:rsidR="00D628A1" w:rsidRDefault="00D628A1" w:rsidP="00D628A1">
      <w:pPr>
        <w:pStyle w:val="ListParagraph"/>
        <w:numPr>
          <w:ilvl w:val="0"/>
          <w:numId w:val="34"/>
        </w:numPr>
      </w:pPr>
      <w:r>
        <w:t xml:space="preserve">Increase number of questions. </w:t>
      </w:r>
    </w:p>
    <w:p w:rsidR="00D628A1" w:rsidRDefault="00D628A1" w:rsidP="00D628A1">
      <w:pPr>
        <w:pStyle w:val="ListParagraph"/>
        <w:numPr>
          <w:ilvl w:val="0"/>
          <w:numId w:val="34"/>
        </w:numPr>
      </w:pPr>
      <w:r>
        <w:t>Modify storage system to implement a database.</w:t>
      </w:r>
    </w:p>
    <w:p w:rsidR="00D628A1" w:rsidRDefault="00D628A1" w:rsidP="00D628A1">
      <w:pPr>
        <w:pStyle w:val="ListParagraph"/>
        <w:numPr>
          <w:ilvl w:val="0"/>
          <w:numId w:val="34"/>
        </w:numPr>
      </w:pPr>
      <w:r>
        <w:t xml:space="preserve">Implement feature to randomize questions instead of having questions served sequentially. </w:t>
      </w:r>
    </w:p>
    <w:p w:rsidR="00D628A1" w:rsidRDefault="00D628A1" w:rsidP="00D628A1">
      <w:pPr>
        <w:pStyle w:val="ListParagraph"/>
        <w:numPr>
          <w:ilvl w:val="0"/>
          <w:numId w:val="34"/>
        </w:numPr>
      </w:pPr>
      <w:r>
        <w:t xml:space="preserve">Change layout type for ease of modification. </w:t>
      </w:r>
    </w:p>
    <w:p w:rsidR="00D628A1" w:rsidRDefault="00D628A1" w:rsidP="00D628A1">
      <w:pPr>
        <w:pStyle w:val="Heading2"/>
      </w:pPr>
      <w:r>
        <w:t>Use Case Diagram</w:t>
      </w:r>
      <w:bookmarkStart w:id="0" w:name="_GoBack"/>
      <w:bookmarkEnd w:id="0"/>
    </w:p>
    <w:p w:rsidR="00D628A1" w:rsidRDefault="00D628A1" w:rsidP="00D628A1">
      <w:r>
        <w:rPr>
          <w:noProof/>
          <w:lang w:val="en-ZA" w:eastAsia="en-ZA"/>
        </w:rPr>
        <w:drawing>
          <wp:inline distT="0" distB="0" distL="0" distR="0">
            <wp:extent cx="5943600" cy="37896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G - USE CAS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inline>
        </w:drawing>
      </w:r>
    </w:p>
    <w:p w:rsidR="00D628A1" w:rsidRDefault="00D628A1" w:rsidP="00D628A1">
      <w:pPr>
        <w:pStyle w:val="Heading2"/>
      </w:pPr>
      <w:r>
        <w:lastRenderedPageBreak/>
        <w:t>Entity Relationship Diagram/UML</w:t>
      </w:r>
    </w:p>
    <w:p w:rsidR="00D628A1" w:rsidRPr="00D628A1" w:rsidRDefault="00D628A1" w:rsidP="00D628A1">
      <w:r>
        <w:rPr>
          <w:noProof/>
          <w:lang w:val="en-ZA" w:eastAsia="en-ZA"/>
        </w:rPr>
        <w:drawing>
          <wp:inline distT="0" distB="0" distL="0" distR="0">
            <wp:extent cx="5943600" cy="54444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SG - E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444490"/>
                    </a:xfrm>
                    <a:prstGeom prst="rect">
                      <a:avLst/>
                    </a:prstGeom>
                  </pic:spPr>
                </pic:pic>
              </a:graphicData>
            </a:graphic>
          </wp:inline>
        </w:drawing>
      </w:r>
    </w:p>
    <w:p w:rsidR="009660A5" w:rsidRDefault="009660A5" w:rsidP="009660A5">
      <w:pPr>
        <w:pStyle w:val="Heading2"/>
      </w:pPr>
      <w:r>
        <w:lastRenderedPageBreak/>
        <w:t>Screens</w:t>
      </w:r>
      <w:r w:rsidR="005D254E">
        <w:t xml:space="preserve"> (Visual Aid)</w:t>
      </w:r>
    </w:p>
    <w:p w:rsidR="009660A5" w:rsidRPr="009660A5" w:rsidRDefault="009660A5" w:rsidP="009660A5">
      <w:r w:rsidRPr="009660A5">
        <w:rPr>
          <w:noProof/>
          <w:lang w:val="en-ZA" w:eastAsia="en-ZA"/>
        </w:rPr>
        <w:drawing>
          <wp:inline distT="0" distB="0" distL="0" distR="0" wp14:anchorId="7F2B65A9" wp14:editId="5CEBA3D4">
            <wp:extent cx="50673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2276475"/>
                    </a:xfrm>
                    <a:prstGeom prst="rect">
                      <a:avLst/>
                    </a:prstGeom>
                  </pic:spPr>
                </pic:pic>
              </a:graphicData>
            </a:graphic>
          </wp:inline>
        </w:drawing>
      </w:r>
    </w:p>
    <w:p w:rsidR="009660A5" w:rsidRDefault="009660A5" w:rsidP="009660A5">
      <w:r>
        <w:t xml:space="preserve">The initial screen, this is the first screen viewed when application starts up. </w:t>
      </w:r>
    </w:p>
    <w:p w:rsidR="00145C79" w:rsidRDefault="005D254E" w:rsidP="00145C79">
      <w:pPr>
        <w:pStyle w:val="Heading3"/>
      </w:pPr>
      <w:r>
        <w:t>View High Scores:</w:t>
      </w:r>
    </w:p>
    <w:p w:rsidR="00145C79" w:rsidRDefault="005D254E" w:rsidP="005D254E">
      <w:pPr>
        <w:pStyle w:val="Heading4"/>
      </w:pPr>
      <w:r>
        <w:t>Step 1</w:t>
      </w:r>
    </w:p>
    <w:p w:rsidR="00145C79" w:rsidRDefault="00145C79" w:rsidP="009660A5">
      <w:r>
        <w:rPr>
          <w:noProof/>
          <w:lang w:val="en-ZA" w:eastAsia="en-ZA"/>
        </w:rPr>
        <w:drawing>
          <wp:inline distT="0" distB="0" distL="0" distR="0" wp14:anchorId="26EBEE81" wp14:editId="508F3D99">
            <wp:extent cx="50673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2276475"/>
                    </a:xfrm>
                    <a:prstGeom prst="rect">
                      <a:avLst/>
                    </a:prstGeom>
                  </pic:spPr>
                </pic:pic>
              </a:graphicData>
            </a:graphic>
          </wp:inline>
        </w:drawing>
      </w:r>
    </w:p>
    <w:p w:rsidR="004D2CDC" w:rsidRDefault="005D254E" w:rsidP="009660A5">
      <w:r>
        <w:t>Click the View High Scores Button, highlighted above</w:t>
      </w:r>
      <w:r w:rsidR="004D2CDC">
        <w:t xml:space="preserve"> to view saved score in descending order from highest to the lowest</w:t>
      </w:r>
      <w:r>
        <w:t>.</w:t>
      </w:r>
    </w:p>
    <w:p w:rsidR="004D2CDC" w:rsidRDefault="004D2CDC" w:rsidP="004D2CDC">
      <w:pPr>
        <w:pStyle w:val="Heading4"/>
      </w:pPr>
      <w:r>
        <w:lastRenderedPageBreak/>
        <w:t>Step 2</w:t>
      </w:r>
    </w:p>
    <w:p w:rsidR="004D2CDC" w:rsidRDefault="004D2CDC" w:rsidP="004D2CDC">
      <w:r>
        <w:rPr>
          <w:noProof/>
          <w:lang w:val="en-ZA" w:eastAsia="en-ZA"/>
        </w:rPr>
        <w:drawing>
          <wp:inline distT="0" distB="0" distL="0" distR="0" wp14:anchorId="79457A01" wp14:editId="4E8EEA30">
            <wp:extent cx="250507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3514725"/>
                    </a:xfrm>
                    <a:prstGeom prst="rect">
                      <a:avLst/>
                    </a:prstGeom>
                  </pic:spPr>
                </pic:pic>
              </a:graphicData>
            </a:graphic>
          </wp:inline>
        </w:drawing>
      </w:r>
    </w:p>
    <w:p w:rsidR="00145C79" w:rsidRDefault="004D2CDC" w:rsidP="004D2CDC">
      <w:r>
        <w:t xml:space="preserve">Click okay to return to the home screen. </w:t>
      </w:r>
      <w:r w:rsidR="005D254E">
        <w:t xml:space="preserve"> </w:t>
      </w:r>
    </w:p>
    <w:p w:rsidR="009660A5" w:rsidRDefault="00145C79" w:rsidP="00145C79">
      <w:pPr>
        <w:pStyle w:val="Heading3"/>
      </w:pPr>
      <w:r>
        <w:t>Starting up</w:t>
      </w:r>
    </w:p>
    <w:p w:rsidR="004D2CDC" w:rsidRPr="004D2CDC" w:rsidRDefault="004D2CDC" w:rsidP="004D2CDC">
      <w:pPr>
        <w:pStyle w:val="Heading4"/>
      </w:pPr>
      <w:r>
        <w:t>Step 1: Select a difficulty</w:t>
      </w:r>
    </w:p>
    <w:p w:rsidR="004D2CDC" w:rsidRDefault="004D2CDC" w:rsidP="004D2CDC">
      <w:r>
        <w:rPr>
          <w:noProof/>
          <w:lang w:val="en-ZA" w:eastAsia="en-ZA"/>
        </w:rPr>
        <w:drawing>
          <wp:inline distT="0" distB="0" distL="0" distR="0" wp14:anchorId="5FB98B13" wp14:editId="16321465">
            <wp:extent cx="520065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2114550"/>
                    </a:xfrm>
                    <a:prstGeom prst="rect">
                      <a:avLst/>
                    </a:prstGeom>
                  </pic:spPr>
                </pic:pic>
              </a:graphicData>
            </a:graphic>
          </wp:inline>
        </w:drawing>
      </w:r>
    </w:p>
    <w:p w:rsidR="004D2CDC" w:rsidRDefault="004D2CDC" w:rsidP="004D2CDC">
      <w:r>
        <w:t xml:space="preserve">Click the drop down box to adjust game difficulty. </w:t>
      </w:r>
    </w:p>
    <w:p w:rsidR="004D2CDC" w:rsidRDefault="004D2CDC" w:rsidP="004D2CDC">
      <w:r>
        <w:t xml:space="preserve">There are 3 Settings: Easy, Normal, Hard. </w:t>
      </w:r>
    </w:p>
    <w:p w:rsidR="004D2CDC" w:rsidRDefault="004D2CDC" w:rsidP="004D2CDC">
      <w:r>
        <w:t>Easy – 5 questions</w:t>
      </w:r>
    </w:p>
    <w:p w:rsidR="004D2CDC" w:rsidRDefault="004D2CDC" w:rsidP="004D2CDC">
      <w:r>
        <w:t>Normal – 10 questions</w:t>
      </w:r>
    </w:p>
    <w:p w:rsidR="004D2CDC" w:rsidRDefault="004D2CDC" w:rsidP="004D2CDC">
      <w:r>
        <w:t>Hard – 15 questions</w:t>
      </w:r>
    </w:p>
    <w:p w:rsidR="004D2CDC" w:rsidRPr="004D2CDC" w:rsidRDefault="004D2CDC" w:rsidP="004D2CDC">
      <w:pPr>
        <w:pStyle w:val="Heading4"/>
      </w:pPr>
      <w:r>
        <w:lastRenderedPageBreak/>
        <w:t>Step 2: Initialize Game Session</w:t>
      </w:r>
    </w:p>
    <w:p w:rsidR="009660A5" w:rsidRDefault="00145C79" w:rsidP="009660A5">
      <w:r>
        <w:rPr>
          <w:noProof/>
          <w:lang w:val="en-ZA" w:eastAsia="en-ZA"/>
        </w:rPr>
        <w:drawing>
          <wp:inline distT="0" distB="0" distL="0" distR="0" wp14:anchorId="066DD33C" wp14:editId="07853049">
            <wp:extent cx="50673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276475"/>
                    </a:xfrm>
                    <a:prstGeom prst="rect">
                      <a:avLst/>
                    </a:prstGeom>
                  </pic:spPr>
                </pic:pic>
              </a:graphicData>
            </a:graphic>
          </wp:inline>
        </w:drawing>
      </w:r>
    </w:p>
    <w:p w:rsidR="00BE55DA" w:rsidRDefault="00BE55DA" w:rsidP="009660A5">
      <w:r>
        <w:t xml:space="preserve">Click the start button to initiate a game session. </w:t>
      </w:r>
    </w:p>
    <w:p w:rsidR="00145C79" w:rsidRDefault="004D2CDC" w:rsidP="004D2CDC">
      <w:pPr>
        <w:pStyle w:val="Heading4"/>
      </w:pPr>
      <w:r>
        <w:t>Step 3: Enter a username</w:t>
      </w:r>
    </w:p>
    <w:p w:rsidR="004D2CDC" w:rsidRDefault="004D2CDC" w:rsidP="004D2CDC">
      <w:r>
        <w:rPr>
          <w:noProof/>
          <w:lang w:val="en-ZA" w:eastAsia="en-ZA"/>
        </w:rPr>
        <w:drawing>
          <wp:inline distT="0" distB="0" distL="0" distR="0" wp14:anchorId="086E639E" wp14:editId="69BB97FE">
            <wp:extent cx="5191125" cy="2314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2314575"/>
                    </a:xfrm>
                    <a:prstGeom prst="rect">
                      <a:avLst/>
                    </a:prstGeom>
                  </pic:spPr>
                </pic:pic>
              </a:graphicData>
            </a:graphic>
          </wp:inline>
        </w:drawing>
      </w:r>
    </w:p>
    <w:p w:rsidR="004D2CDC" w:rsidRDefault="004D2CDC" w:rsidP="004D2CDC">
      <w:r>
        <w:t>Enter a username for the player, and click okay.</w:t>
      </w:r>
    </w:p>
    <w:p w:rsidR="004D2CDC" w:rsidRDefault="004D2CDC" w:rsidP="004D2CDC">
      <w:pPr>
        <w:pStyle w:val="Heading4"/>
      </w:pPr>
      <w:r>
        <w:lastRenderedPageBreak/>
        <w:t>Step 4: The Welcome Screen</w:t>
      </w:r>
    </w:p>
    <w:p w:rsidR="004D2CDC" w:rsidRDefault="004D2CDC" w:rsidP="004D2CDC">
      <w:r>
        <w:rPr>
          <w:noProof/>
          <w:lang w:val="en-ZA" w:eastAsia="en-ZA"/>
        </w:rPr>
        <w:drawing>
          <wp:inline distT="0" distB="0" distL="0" distR="0" wp14:anchorId="00927EF2" wp14:editId="0D0F9EB2">
            <wp:extent cx="519112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2324100"/>
                    </a:xfrm>
                    <a:prstGeom prst="rect">
                      <a:avLst/>
                    </a:prstGeom>
                  </pic:spPr>
                </pic:pic>
              </a:graphicData>
            </a:graphic>
          </wp:inline>
        </w:drawing>
      </w:r>
    </w:p>
    <w:p w:rsidR="004D2CDC" w:rsidRDefault="004D2CDC" w:rsidP="004D2CDC">
      <w:r>
        <w:t xml:space="preserve">Game session has been initialized, instructions are displayed. </w:t>
      </w:r>
    </w:p>
    <w:p w:rsidR="004D2CDC" w:rsidRDefault="00A92085" w:rsidP="004D2CDC">
      <w:r>
        <w:t xml:space="preserve">Click Begin to start the game. </w:t>
      </w:r>
    </w:p>
    <w:p w:rsidR="00A92085" w:rsidRDefault="00A92085" w:rsidP="00A92085">
      <w:pPr>
        <w:pStyle w:val="Heading4"/>
      </w:pPr>
      <w:r>
        <w:t xml:space="preserve">Step 5: The Game </w:t>
      </w:r>
    </w:p>
    <w:p w:rsidR="00A92085" w:rsidRPr="00A92085" w:rsidRDefault="00A92085" w:rsidP="00A92085">
      <w:r>
        <w:rPr>
          <w:noProof/>
          <w:lang w:val="en-ZA" w:eastAsia="en-ZA"/>
        </w:rPr>
        <w:drawing>
          <wp:inline distT="0" distB="0" distL="0" distR="0" wp14:anchorId="4CD29245" wp14:editId="1A36784F">
            <wp:extent cx="51435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3500" cy="2324100"/>
                    </a:xfrm>
                    <a:prstGeom prst="rect">
                      <a:avLst/>
                    </a:prstGeom>
                  </pic:spPr>
                </pic:pic>
              </a:graphicData>
            </a:graphic>
          </wp:inline>
        </w:drawing>
      </w:r>
    </w:p>
    <w:p w:rsidR="00A92085" w:rsidRDefault="00A92085" w:rsidP="004D2CDC">
      <w:r>
        <w:t xml:space="preserve">After clicking start the first question appears. </w:t>
      </w:r>
    </w:p>
    <w:p w:rsidR="00A92085" w:rsidRDefault="00A92085" w:rsidP="004D2CDC">
      <w:r>
        <w:t xml:space="preserve">Click Next to skip question. </w:t>
      </w:r>
    </w:p>
    <w:p w:rsidR="00A92085" w:rsidRDefault="00A92085" w:rsidP="004D2CDC">
      <w:r>
        <w:t xml:space="preserve">Click Submit to save answer. </w:t>
      </w:r>
    </w:p>
    <w:p w:rsidR="00A92085" w:rsidRDefault="00A92085" w:rsidP="004D2CDC">
      <w:r>
        <w:t xml:space="preserve">Note: You may skip one question every turn. Submit a correct answer to end the turn. </w:t>
      </w:r>
    </w:p>
    <w:p w:rsidR="00A92085" w:rsidRDefault="00A92085" w:rsidP="00A92085">
      <w:pPr>
        <w:pStyle w:val="Heading4"/>
      </w:pPr>
      <w:r>
        <w:lastRenderedPageBreak/>
        <w:t xml:space="preserve">Step 6.1: Answering a question correctly. </w:t>
      </w:r>
    </w:p>
    <w:p w:rsidR="00A92085" w:rsidRPr="00A92085" w:rsidRDefault="00A92085" w:rsidP="00A92085">
      <w:r>
        <w:rPr>
          <w:noProof/>
          <w:lang w:val="en-ZA" w:eastAsia="en-ZA"/>
        </w:rPr>
        <w:drawing>
          <wp:inline distT="0" distB="0" distL="0" distR="0" wp14:anchorId="0EF55623" wp14:editId="7BBCBDCF">
            <wp:extent cx="5172075" cy="2333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2333625"/>
                    </a:xfrm>
                    <a:prstGeom prst="rect">
                      <a:avLst/>
                    </a:prstGeom>
                  </pic:spPr>
                </pic:pic>
              </a:graphicData>
            </a:graphic>
          </wp:inline>
        </w:drawing>
      </w:r>
    </w:p>
    <w:p w:rsidR="00A92085" w:rsidRDefault="00A92085" w:rsidP="004D2CDC">
      <w:r>
        <w:t>If you click submit, and the answer is correct.</w:t>
      </w:r>
    </w:p>
    <w:p w:rsidR="00A92085" w:rsidRDefault="00A92085" w:rsidP="004D2CDC">
      <w:r>
        <w:t xml:space="preserve">You will receive the above notification. And the next question will be displayed. </w:t>
      </w:r>
    </w:p>
    <w:p w:rsidR="00A92085" w:rsidRDefault="00A92085" w:rsidP="00A92085">
      <w:pPr>
        <w:pStyle w:val="Heading4"/>
      </w:pPr>
      <w:r>
        <w:t xml:space="preserve">Step 6.2: Answering a question incorrectly. </w:t>
      </w:r>
    </w:p>
    <w:p w:rsidR="00A92085" w:rsidRDefault="00A92085" w:rsidP="004D2CDC">
      <w:r>
        <w:rPr>
          <w:noProof/>
          <w:lang w:val="en-ZA" w:eastAsia="en-ZA"/>
        </w:rPr>
        <w:drawing>
          <wp:inline distT="0" distB="0" distL="0" distR="0" wp14:anchorId="7E1A7EB2" wp14:editId="3FBE1112">
            <wp:extent cx="5200650" cy="2371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650" cy="2371725"/>
                    </a:xfrm>
                    <a:prstGeom prst="rect">
                      <a:avLst/>
                    </a:prstGeom>
                  </pic:spPr>
                </pic:pic>
              </a:graphicData>
            </a:graphic>
          </wp:inline>
        </w:drawing>
      </w:r>
    </w:p>
    <w:p w:rsidR="00A92085" w:rsidRDefault="00A92085" w:rsidP="004D2CDC">
      <w:r>
        <w:t xml:space="preserve">If you click submit, and the answer is incorrect. </w:t>
      </w:r>
    </w:p>
    <w:p w:rsidR="00A92085" w:rsidRDefault="00A92085" w:rsidP="004D2CDC">
      <w:r>
        <w:t xml:space="preserve">The answer box will highlight red, and you will have 2 remaining attempts to answer the question. </w:t>
      </w:r>
    </w:p>
    <w:p w:rsidR="00A92085" w:rsidRDefault="00A92085" w:rsidP="004D2CDC">
      <w:r>
        <w:t xml:space="preserve">You may skip the question once. </w:t>
      </w:r>
    </w:p>
    <w:p w:rsidR="00A92085" w:rsidRDefault="00A92085" w:rsidP="004D2CDC">
      <w:r>
        <w:t xml:space="preserve">Note: Points will be reduced by 1 every time an answer is incorrectly supplied. </w:t>
      </w:r>
    </w:p>
    <w:p w:rsidR="00A92085" w:rsidRDefault="00A92085" w:rsidP="00A92085">
      <w:pPr>
        <w:pStyle w:val="Heading4"/>
      </w:pPr>
      <w:r>
        <w:lastRenderedPageBreak/>
        <w:t>Step 7: Save and Quit</w:t>
      </w:r>
    </w:p>
    <w:p w:rsidR="00A92085" w:rsidRPr="00A92085" w:rsidRDefault="00A92085" w:rsidP="00A92085">
      <w:r>
        <w:rPr>
          <w:noProof/>
          <w:lang w:val="en-ZA" w:eastAsia="en-ZA"/>
        </w:rPr>
        <w:drawing>
          <wp:inline distT="0" distB="0" distL="0" distR="0" wp14:anchorId="5A11FB7C" wp14:editId="7A66C763">
            <wp:extent cx="5210175" cy="2314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175" cy="2314575"/>
                    </a:xfrm>
                    <a:prstGeom prst="rect">
                      <a:avLst/>
                    </a:prstGeom>
                  </pic:spPr>
                </pic:pic>
              </a:graphicData>
            </a:graphic>
          </wp:inline>
        </w:drawing>
      </w:r>
    </w:p>
    <w:p w:rsidR="00A92085" w:rsidRDefault="00A92085" w:rsidP="004D2CDC">
      <w:r>
        <w:t xml:space="preserve">Click Save &amp; Quit to end the game prematurely and save your current score. </w:t>
      </w:r>
    </w:p>
    <w:p w:rsidR="00A92085" w:rsidRDefault="00A92085" w:rsidP="004D2CDC">
      <w:r>
        <w:t xml:space="preserve">The application will terminate. </w:t>
      </w:r>
    </w:p>
    <w:p w:rsidR="00A92085" w:rsidRDefault="00A92085" w:rsidP="00A92085">
      <w:pPr>
        <w:pStyle w:val="Heading4"/>
      </w:pPr>
      <w:r>
        <w:t>Step 7.2: Save &amp; Quit</w:t>
      </w:r>
    </w:p>
    <w:p w:rsidR="00A92085" w:rsidRPr="00A92085" w:rsidRDefault="00A92085" w:rsidP="00A92085">
      <w:r>
        <w:rPr>
          <w:noProof/>
          <w:lang w:val="en-ZA" w:eastAsia="en-ZA"/>
        </w:rPr>
        <w:drawing>
          <wp:inline distT="0" distB="0" distL="0" distR="0" wp14:anchorId="778B34EB" wp14:editId="15F0BAC9">
            <wp:extent cx="5124450" cy="229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2295525"/>
                    </a:xfrm>
                    <a:prstGeom prst="rect">
                      <a:avLst/>
                    </a:prstGeom>
                  </pic:spPr>
                </pic:pic>
              </a:graphicData>
            </a:graphic>
          </wp:inline>
        </w:drawing>
      </w:r>
    </w:p>
    <w:p w:rsidR="00A92085" w:rsidRDefault="00797B99" w:rsidP="004D2CDC">
      <w:r>
        <w:t xml:space="preserve">You will receive a notification, indicating your current score. </w:t>
      </w:r>
    </w:p>
    <w:p w:rsidR="00797B99" w:rsidRDefault="00797B99" w:rsidP="004D2CDC">
      <w:r>
        <w:t xml:space="preserve">After clicking OK. The application will terminate. </w:t>
      </w:r>
    </w:p>
    <w:p w:rsidR="00797B99" w:rsidRDefault="00797B99" w:rsidP="004D2CDC"/>
    <w:p w:rsidR="00797B99" w:rsidRDefault="00797B99" w:rsidP="00797B99">
      <w:pPr>
        <w:pStyle w:val="Heading3"/>
      </w:pPr>
      <w:r>
        <w:lastRenderedPageBreak/>
        <w:t>Close</w:t>
      </w:r>
    </w:p>
    <w:p w:rsidR="004B2AD2" w:rsidRDefault="004B2AD2" w:rsidP="004B2AD2">
      <w:r>
        <w:rPr>
          <w:noProof/>
          <w:lang w:val="en-ZA" w:eastAsia="en-ZA"/>
        </w:rPr>
        <w:drawing>
          <wp:inline distT="0" distB="0" distL="0" distR="0" wp14:anchorId="5F547A8D" wp14:editId="430BA293">
            <wp:extent cx="5219700" cy="2324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2324100"/>
                    </a:xfrm>
                    <a:prstGeom prst="rect">
                      <a:avLst/>
                    </a:prstGeom>
                  </pic:spPr>
                </pic:pic>
              </a:graphicData>
            </a:graphic>
          </wp:inline>
        </w:drawing>
      </w:r>
    </w:p>
    <w:p w:rsidR="004B2AD2" w:rsidRDefault="004B2AD2" w:rsidP="004B2AD2">
      <w:r>
        <w:t xml:space="preserve">Click close to terminate the game without saving data. </w:t>
      </w:r>
    </w:p>
    <w:p w:rsidR="004B2AD2" w:rsidRDefault="004B2AD2" w:rsidP="004B2AD2">
      <w:r>
        <w:rPr>
          <w:noProof/>
          <w:lang w:val="en-ZA" w:eastAsia="en-ZA"/>
        </w:rPr>
        <w:drawing>
          <wp:inline distT="0" distB="0" distL="0" distR="0" wp14:anchorId="5F3FD49A" wp14:editId="1E5165B8">
            <wp:extent cx="5210175" cy="2352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0175" cy="2352675"/>
                    </a:xfrm>
                    <a:prstGeom prst="rect">
                      <a:avLst/>
                    </a:prstGeom>
                  </pic:spPr>
                </pic:pic>
              </a:graphicData>
            </a:graphic>
          </wp:inline>
        </w:drawing>
      </w:r>
    </w:p>
    <w:p w:rsidR="004B2AD2" w:rsidRPr="004B2AD2" w:rsidRDefault="004B2AD2" w:rsidP="004B2AD2">
      <w:r>
        <w:t xml:space="preserve">Click Yes to terminate the application, and no to return to the previous screen. </w:t>
      </w:r>
    </w:p>
    <w:p w:rsidR="00797B99" w:rsidRDefault="00797B99" w:rsidP="00797B99">
      <w:pPr>
        <w:pStyle w:val="Heading3"/>
      </w:pPr>
      <w:r>
        <w:lastRenderedPageBreak/>
        <w:t>Help</w:t>
      </w:r>
      <w:r w:rsidR="004B2AD2">
        <w:t xml:space="preserve"> </w:t>
      </w:r>
    </w:p>
    <w:p w:rsidR="00797B99" w:rsidRPr="00797B99" w:rsidRDefault="00797B99" w:rsidP="00797B99">
      <w:pPr>
        <w:pStyle w:val="Heading4"/>
      </w:pPr>
      <w:r>
        <w:t>Step 1: Click Help</w:t>
      </w:r>
    </w:p>
    <w:p w:rsidR="00797B99" w:rsidRPr="00797B99" w:rsidRDefault="00797B99" w:rsidP="00797B99">
      <w:r>
        <w:rPr>
          <w:noProof/>
          <w:lang w:val="en-ZA" w:eastAsia="en-ZA"/>
        </w:rPr>
        <w:drawing>
          <wp:inline distT="0" distB="0" distL="0" distR="0" wp14:anchorId="621F7205" wp14:editId="77EC716F">
            <wp:extent cx="5210175" cy="2362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0175" cy="2362200"/>
                    </a:xfrm>
                    <a:prstGeom prst="rect">
                      <a:avLst/>
                    </a:prstGeom>
                  </pic:spPr>
                </pic:pic>
              </a:graphicData>
            </a:graphic>
          </wp:inline>
        </w:drawing>
      </w:r>
    </w:p>
    <w:p w:rsidR="00A92085" w:rsidRDefault="00797B99" w:rsidP="004D2CDC">
      <w:r>
        <w:t xml:space="preserve">Click help to display instructions again. </w:t>
      </w:r>
    </w:p>
    <w:p w:rsidR="00797B99" w:rsidRDefault="004B2AD2" w:rsidP="004D2CDC">
      <w:r>
        <w:rPr>
          <w:noProof/>
          <w:lang w:val="en-ZA" w:eastAsia="en-ZA"/>
        </w:rPr>
        <w:drawing>
          <wp:inline distT="0" distB="0" distL="0" distR="0" wp14:anchorId="67A71AB4" wp14:editId="0A09714B">
            <wp:extent cx="5191125" cy="2352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125" cy="2352675"/>
                    </a:xfrm>
                    <a:prstGeom prst="rect">
                      <a:avLst/>
                    </a:prstGeom>
                  </pic:spPr>
                </pic:pic>
              </a:graphicData>
            </a:graphic>
          </wp:inline>
        </w:drawing>
      </w:r>
    </w:p>
    <w:p w:rsidR="004B2AD2" w:rsidRDefault="004B2AD2" w:rsidP="004D2CDC"/>
    <w:p w:rsidR="004B2AD2" w:rsidRDefault="004B2AD2" w:rsidP="004D2CDC"/>
    <w:p w:rsidR="004B2AD2" w:rsidRDefault="004B2AD2" w:rsidP="004D2CDC"/>
    <w:p w:rsidR="00A92085" w:rsidRDefault="00A92085" w:rsidP="004D2CDC"/>
    <w:p w:rsidR="00A92085" w:rsidRDefault="00A92085" w:rsidP="004D2CDC"/>
    <w:p w:rsidR="00A92085" w:rsidRDefault="00A92085" w:rsidP="004D2CDC"/>
    <w:p w:rsidR="00A92085" w:rsidRDefault="00A92085" w:rsidP="004D2CDC"/>
    <w:p w:rsidR="00A92085" w:rsidRDefault="00A92085" w:rsidP="004D2CDC"/>
    <w:p w:rsidR="00A92085" w:rsidRDefault="00A92085" w:rsidP="004D2CDC"/>
    <w:p w:rsidR="00A92085" w:rsidRPr="004D2CDC" w:rsidRDefault="00A92085" w:rsidP="004D2CDC"/>
    <w:p w:rsidR="004D2CDC" w:rsidRPr="004D2CDC" w:rsidRDefault="004D2CDC" w:rsidP="004D2CDC"/>
    <w:sectPr w:rsidR="004D2CDC" w:rsidRPr="004D2CDC" w:rsidSect="00172C73">
      <w:footerReference w:type="default" r:id="rId3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BAB" w:rsidRDefault="00324BAB" w:rsidP="00855982">
      <w:pPr>
        <w:spacing w:after="0" w:line="240" w:lineRule="auto"/>
      </w:pPr>
      <w:r>
        <w:separator/>
      </w:r>
    </w:p>
  </w:endnote>
  <w:endnote w:type="continuationSeparator" w:id="0">
    <w:p w:rsidR="00324BAB" w:rsidRDefault="00324BA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D628A1">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BAB" w:rsidRDefault="00324BAB" w:rsidP="00855982">
      <w:pPr>
        <w:spacing w:after="0" w:line="240" w:lineRule="auto"/>
      </w:pPr>
      <w:r>
        <w:separator/>
      </w:r>
    </w:p>
  </w:footnote>
  <w:footnote w:type="continuationSeparator" w:id="0">
    <w:p w:rsidR="00324BAB" w:rsidRDefault="00324BA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C75605D"/>
    <w:multiLevelType w:val="hybridMultilevel"/>
    <w:tmpl w:val="314CB1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68F75B3"/>
    <w:multiLevelType w:val="hybridMultilevel"/>
    <w:tmpl w:val="45264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AEC5919"/>
    <w:multiLevelType w:val="hybridMultilevel"/>
    <w:tmpl w:val="D9180D6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4FC2EB9"/>
    <w:multiLevelType w:val="hybridMultilevel"/>
    <w:tmpl w:val="5650A81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E437DC9"/>
    <w:multiLevelType w:val="hybridMultilevel"/>
    <w:tmpl w:val="C784C6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7"/>
  </w:num>
  <w:num w:numId="31">
    <w:abstractNumId w:val="18"/>
  </w:num>
  <w:num w:numId="32">
    <w:abstractNumId w:val="16"/>
  </w:num>
  <w:num w:numId="33">
    <w:abstractNumId w:val="2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C73"/>
    <w:rsid w:val="00010E5A"/>
    <w:rsid w:val="00145C79"/>
    <w:rsid w:val="00172C73"/>
    <w:rsid w:val="001D4362"/>
    <w:rsid w:val="00324BAB"/>
    <w:rsid w:val="00332418"/>
    <w:rsid w:val="003A41CF"/>
    <w:rsid w:val="00423061"/>
    <w:rsid w:val="004B2AD2"/>
    <w:rsid w:val="004D2CDC"/>
    <w:rsid w:val="00551FDD"/>
    <w:rsid w:val="005D254E"/>
    <w:rsid w:val="00681F42"/>
    <w:rsid w:val="007833A7"/>
    <w:rsid w:val="00797B99"/>
    <w:rsid w:val="00855982"/>
    <w:rsid w:val="009660A5"/>
    <w:rsid w:val="00A10484"/>
    <w:rsid w:val="00A92085"/>
    <w:rsid w:val="00BE55DA"/>
    <w:rsid w:val="00C762AE"/>
    <w:rsid w:val="00D628A1"/>
    <w:rsid w:val="00DB7B39"/>
    <w:rsid w:val="00E90DF4"/>
    <w:rsid w:val="00F55D7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B8EB"/>
  <w15:chartTrackingRefBased/>
  <w15:docId w15:val="{B93F5875-21B4-4ED1-8CF9-DC3D31A1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172C73"/>
    <w:pPr>
      <w:spacing w:after="0" w:line="240" w:lineRule="auto"/>
    </w:pPr>
    <w:rPr>
      <w:lang w:eastAsia="en-US"/>
    </w:rPr>
  </w:style>
  <w:style w:type="character" w:customStyle="1" w:styleId="NoSpacingChar">
    <w:name w:val="No Spacing Char"/>
    <w:basedOn w:val="DefaultParagraphFont"/>
    <w:link w:val="NoSpacing"/>
    <w:uiPriority w:val="1"/>
    <w:rsid w:val="00172C73"/>
    <w:rPr>
      <w:lang w:eastAsia="en-US"/>
    </w:rPr>
  </w:style>
  <w:style w:type="paragraph" w:styleId="ListParagraph">
    <w:name w:val="List Paragraph"/>
    <w:basedOn w:val="Normal"/>
    <w:uiPriority w:val="34"/>
    <w:unhideWhenUsed/>
    <w:qFormat/>
    <w:rsid w:val="00DB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20Superst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Requirements Document for game application called Quiz Master.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107</TotalTime>
  <Pages>14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Development SOftware 4[Dos400s]</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SOftware 4[Dos400s]</dc:title>
  <dc:subject>Create a Serious Game</dc:subject>
  <dc:creator>Windows User</dc:creator>
  <cp:lastModifiedBy>Windows User</cp:lastModifiedBy>
  <cp:revision>11</cp:revision>
  <dcterms:created xsi:type="dcterms:W3CDTF">2018-05-29T13:00:00Z</dcterms:created>
  <dcterms:modified xsi:type="dcterms:W3CDTF">2018-06-04T20:28:00Z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